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9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03"/>
      </w:tblGrid>
      <w:tr w:rsidR="00692703" w:rsidRPr="00CF1A49" w14:paraId="5AF74CD4" w14:textId="77777777" w:rsidTr="0006661C">
        <w:trPr>
          <w:trHeight w:hRule="exact" w:val="1674"/>
        </w:trPr>
        <w:tc>
          <w:tcPr>
            <w:tcW w:w="10103" w:type="dxa"/>
            <w:tcMar>
              <w:top w:w="0" w:type="dxa"/>
              <w:bottom w:w="0" w:type="dxa"/>
            </w:tcMar>
          </w:tcPr>
          <w:p w14:paraId="2E752D90" w14:textId="12B9A96E" w:rsidR="00692703" w:rsidRPr="00CF1A49" w:rsidRDefault="00A1651C" w:rsidP="00A1651C">
            <w:pPr>
              <w:pStyle w:val="Title"/>
            </w:pPr>
            <w:r>
              <w:rPr>
                <w:rStyle w:val="IntenseEmphasis"/>
              </w:rPr>
              <w:t>Varun V Nair</w:t>
            </w:r>
          </w:p>
          <w:p w14:paraId="6061B46B" w14:textId="49D300C7" w:rsidR="00692703" w:rsidRPr="00CF1A49" w:rsidRDefault="00A1651C" w:rsidP="00913946">
            <w:pPr>
              <w:pStyle w:val="ContactInfo"/>
              <w:contextualSpacing w:val="0"/>
            </w:pPr>
            <w:r>
              <w:t>Kerala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D4FA1A52B254767A4E0DFC970D22F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9446505915</w:t>
            </w:r>
          </w:p>
          <w:p w14:paraId="10A46D70" w14:textId="65572AC3" w:rsidR="00692703" w:rsidRPr="002F7A50" w:rsidRDefault="009363A0" w:rsidP="00913946">
            <w:pPr>
              <w:pStyle w:val="ContactInfoEmphasis"/>
              <w:contextualSpacing w:val="0"/>
              <w:rPr>
                <w:color w:val="000000" w:themeColor="text1"/>
              </w:rPr>
            </w:pPr>
            <w:hyperlink r:id="rId8" w:history="1">
              <w:r w:rsidR="002F7A50" w:rsidRPr="002F7A50">
                <w:rPr>
                  <w:rStyle w:val="Hyperlink"/>
                  <w:color w:val="000000" w:themeColor="text1"/>
                </w:rPr>
                <w:t>varunvnairofficial@gmail.com</w:t>
              </w:r>
            </w:hyperlink>
          </w:p>
          <w:p w14:paraId="1F53552C" w14:textId="269F47D9" w:rsidR="002F7A50" w:rsidRPr="00CF1A49" w:rsidRDefault="009363A0" w:rsidP="00913946">
            <w:pPr>
              <w:pStyle w:val="ContactInfoEmphasis"/>
              <w:contextualSpacing w:val="0"/>
            </w:pPr>
            <w:hyperlink r:id="rId9" w:history="1">
              <w:r w:rsidR="002F7A50" w:rsidRPr="002F7A50">
                <w:rPr>
                  <w:rStyle w:val="Hyperlink"/>
                </w:rPr>
                <w:t>linkedin.com/in/varunvnairofficial/</w:t>
              </w:r>
            </w:hyperlink>
          </w:p>
        </w:tc>
      </w:tr>
      <w:tr w:rsidR="009571D8" w:rsidRPr="00CF1A49" w14:paraId="4E96444A" w14:textId="77777777" w:rsidTr="0006661C">
        <w:trPr>
          <w:trHeight w:val="726"/>
        </w:trPr>
        <w:tc>
          <w:tcPr>
            <w:tcW w:w="10103" w:type="dxa"/>
            <w:tcMar>
              <w:top w:w="432" w:type="dxa"/>
            </w:tcMar>
          </w:tcPr>
          <w:p w14:paraId="5C4B44AB" w14:textId="5D41C5F5" w:rsidR="001755A8" w:rsidRPr="00A1651C" w:rsidRDefault="007315C7" w:rsidP="00913946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highly motivated fresher</w:t>
            </w:r>
            <w:r w:rsidR="00A1651C" w:rsidRPr="00A1651C">
              <w:rPr>
                <w:sz w:val="24"/>
                <w:szCs w:val="24"/>
              </w:rPr>
              <w:t xml:space="preserve"> with </w:t>
            </w:r>
            <w:r>
              <w:rPr>
                <w:sz w:val="24"/>
                <w:szCs w:val="24"/>
              </w:rPr>
              <w:t>keen interest</w:t>
            </w:r>
            <w:r w:rsidR="00A1651C" w:rsidRPr="00A1651C">
              <w:rPr>
                <w:sz w:val="24"/>
                <w:szCs w:val="24"/>
              </w:rPr>
              <w:t xml:space="preserve"> in cyber security</w:t>
            </w:r>
            <w:r w:rsidR="001C2A22">
              <w:rPr>
                <w:sz w:val="24"/>
                <w:szCs w:val="24"/>
              </w:rPr>
              <w:t xml:space="preserve"> and </w:t>
            </w:r>
            <w:r w:rsidR="00A1651C" w:rsidRPr="00A1651C">
              <w:rPr>
                <w:sz w:val="24"/>
                <w:szCs w:val="24"/>
              </w:rPr>
              <w:t xml:space="preserve">information security. </w:t>
            </w:r>
            <w:r w:rsidR="001C2A22" w:rsidRPr="001C2A22">
              <w:rPr>
                <w:sz w:val="24"/>
                <w:szCs w:val="24"/>
              </w:rPr>
              <w:t>Capable of working with a variety of technology and software solutions, and managing databases</w:t>
            </w:r>
            <w:r w:rsidR="001C2A22">
              <w:rPr>
                <w:sz w:val="24"/>
                <w:szCs w:val="24"/>
              </w:rPr>
              <w:t xml:space="preserve">. </w:t>
            </w:r>
            <w:r w:rsidR="001C2A22" w:rsidRPr="001C2A22">
              <w:rPr>
                <w:sz w:val="24"/>
                <w:szCs w:val="24"/>
              </w:rPr>
              <w:t>Valuable team member who has experience diagnosing problems and developing solutions</w:t>
            </w:r>
            <w:r w:rsidR="001C2A22">
              <w:rPr>
                <w:sz w:val="24"/>
                <w:szCs w:val="24"/>
              </w:rPr>
              <w:t>.</w:t>
            </w:r>
          </w:p>
        </w:tc>
      </w:tr>
    </w:tbl>
    <w:p w14:paraId="44EA9A46" w14:textId="77777777" w:rsidR="00150083" w:rsidRPr="00CF1A49" w:rsidRDefault="009363A0" w:rsidP="00150083">
      <w:pPr>
        <w:pStyle w:val="Heading1"/>
      </w:pPr>
      <w:sdt>
        <w:sdtPr>
          <w:alias w:val="Experience:"/>
          <w:tag w:val="Experience:"/>
          <w:id w:val="-1983300934"/>
          <w:placeholder>
            <w:docPart w:val="BDFAECD745E04E24BAE2EC2A8EACA695"/>
          </w:placeholder>
          <w:temporary/>
          <w15:appearance w15:val="hidden"/>
        </w:sdtPr>
        <w:sdtEndPr/>
        <w:sdtContent>
          <w:r w:rsidR="00150083" w:rsidRPr="00CF1A49">
            <w:t>Experience</w:t>
          </w:r>
        </w:sdtContent>
      </w:sdt>
    </w:p>
    <w:tbl>
      <w:tblPr>
        <w:tblStyle w:val="TableGrid"/>
        <w:tblW w:w="54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4106"/>
        <w:gridCol w:w="5984"/>
      </w:tblGrid>
      <w:tr w:rsidR="00150083" w:rsidRPr="00CF1A49" w14:paraId="219A0E06" w14:textId="77777777" w:rsidTr="00392A40">
        <w:trPr>
          <w:gridAfter w:val="1"/>
          <w:wAfter w:w="5984" w:type="dxa"/>
          <w:trHeight w:val="1803"/>
        </w:trPr>
        <w:tc>
          <w:tcPr>
            <w:tcW w:w="4106" w:type="dxa"/>
          </w:tcPr>
          <w:p w14:paraId="772D5854" w14:textId="77777777" w:rsidR="00150083" w:rsidRPr="007315C7" w:rsidRDefault="00150083" w:rsidP="00392A4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 w:rsidRPr="007315C7">
              <w:rPr>
                <w:color w:val="00B050"/>
                <w:sz w:val="28"/>
                <w:szCs w:val="32"/>
              </w:rPr>
              <w:t>Intern</w:t>
            </w:r>
            <w:r w:rsidRPr="007315C7">
              <w:rPr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 xml:space="preserve"> </w:t>
            </w:r>
            <w:r w:rsidRPr="007315C7"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Industrus Tech</w:t>
            </w:r>
          </w:p>
          <w:p w14:paraId="21A273BF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May 2021 – June 2021</w:t>
            </w:r>
          </w:p>
          <w:p w14:paraId="703F2925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Cybersecurity Trainee</w:t>
            </w:r>
          </w:p>
          <w:p w14:paraId="421A6A93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Networking</w:t>
            </w:r>
          </w:p>
          <w:p w14:paraId="0A77663E" w14:textId="77777777" w:rsidR="00150083" w:rsidRPr="007315C7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Ethical Hacking</w:t>
            </w:r>
          </w:p>
        </w:tc>
      </w:tr>
      <w:tr w:rsidR="00150083" w:rsidRPr="00CF1A49" w14:paraId="54CE786A" w14:textId="77777777" w:rsidTr="00392A40">
        <w:trPr>
          <w:trHeight w:val="1306"/>
        </w:trPr>
        <w:tc>
          <w:tcPr>
            <w:tcW w:w="10090" w:type="dxa"/>
            <w:gridSpan w:val="2"/>
            <w:tcMar>
              <w:top w:w="216" w:type="dxa"/>
            </w:tcMar>
          </w:tcPr>
          <w:p w14:paraId="2E18CA2E" w14:textId="77777777" w:rsidR="00150083" w:rsidRPr="007315C7" w:rsidRDefault="00150083" w:rsidP="00392A4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 w:rsidRPr="007315C7">
              <w:rPr>
                <w:color w:val="00B050"/>
                <w:sz w:val="28"/>
                <w:szCs w:val="32"/>
              </w:rPr>
              <w:t>Intern</w:t>
            </w:r>
            <w:r w:rsidRPr="007315C7">
              <w:rPr>
                <w:sz w:val="24"/>
                <w:szCs w:val="28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Novitech R&amp;D Pvt ltd</w:t>
            </w:r>
          </w:p>
          <w:p w14:paraId="081123ED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November 2020</w:t>
            </w:r>
          </w:p>
          <w:p w14:paraId="149BED14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Artificial Intelligence</w:t>
            </w:r>
          </w:p>
          <w:p w14:paraId="3CE2D1A9" w14:textId="77777777" w:rsidR="00150083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Machine learning</w:t>
            </w:r>
          </w:p>
          <w:p w14:paraId="64921F7A" w14:textId="77777777" w:rsidR="00150083" w:rsidRPr="002F7A50" w:rsidRDefault="00150083" w:rsidP="00392A4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Web Scraping</w:t>
            </w:r>
          </w:p>
        </w:tc>
      </w:tr>
    </w:tbl>
    <w:p w14:paraId="35846B67" w14:textId="761D2C38" w:rsidR="002F7A50" w:rsidRPr="00CF1A49" w:rsidRDefault="002F7A50" w:rsidP="0097790C">
      <w:pPr>
        <w:pStyle w:val="Heading1"/>
      </w:pPr>
      <w:r>
        <w:t>education</w:t>
      </w:r>
    </w:p>
    <w:tbl>
      <w:tblPr>
        <w:tblStyle w:val="TableGrid"/>
        <w:tblW w:w="5392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69"/>
      </w:tblGrid>
      <w:tr w:rsidR="001D0BF1" w:rsidRPr="00CF1A49" w14:paraId="69F5CCD2" w14:textId="77777777" w:rsidTr="000A264F">
        <w:trPr>
          <w:trHeight w:val="1286"/>
        </w:trPr>
        <w:tc>
          <w:tcPr>
            <w:tcW w:w="10069" w:type="dxa"/>
          </w:tcPr>
          <w:p w14:paraId="27B3D028" w14:textId="59292289" w:rsidR="007C18EE" w:rsidRPr="007315C7" w:rsidRDefault="007C18EE" w:rsidP="007C18EE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Bachelor of technology</w:t>
            </w:r>
            <w:r w:rsidRPr="007315C7">
              <w:rPr>
                <w:sz w:val="24"/>
                <w:szCs w:val="28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 joseph’s college of engineering and                      technology, palai</w:t>
            </w:r>
          </w:p>
          <w:p w14:paraId="3845672C" w14:textId="7C0E043B" w:rsidR="007C18EE" w:rsidRDefault="007C18EE" w:rsidP="007C18E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August 2018 – August 2022</w:t>
            </w:r>
          </w:p>
          <w:p w14:paraId="37E1BBFE" w14:textId="0046B941" w:rsidR="007538DC" w:rsidRPr="007C18EE" w:rsidRDefault="007C18EE" w:rsidP="007C18E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 w:rsidRPr="007C18EE">
              <w:rPr>
                <w:sz w:val="24"/>
                <w:szCs w:val="28"/>
              </w:rPr>
              <w:t>Affiliated with APJ Abdul Kalam Technical University</w:t>
            </w:r>
          </w:p>
        </w:tc>
      </w:tr>
      <w:tr w:rsidR="007C18EE" w:rsidRPr="00CF1A49" w14:paraId="377B41DC" w14:textId="77777777" w:rsidTr="000A264F">
        <w:trPr>
          <w:trHeight w:val="1577"/>
        </w:trPr>
        <w:tc>
          <w:tcPr>
            <w:tcW w:w="10069" w:type="dxa"/>
            <w:tcMar>
              <w:top w:w="216" w:type="dxa"/>
            </w:tcMar>
          </w:tcPr>
          <w:p w14:paraId="7E792A02" w14:textId="77777777" w:rsidR="007C18EE" w:rsidRPr="007315C7" w:rsidRDefault="007C18EE" w:rsidP="007C18EE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Higher secondary education</w:t>
            </w:r>
            <w:r w:rsidRPr="007315C7">
              <w:rPr>
                <w:sz w:val="24"/>
                <w:szCs w:val="28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Crossroads Higher secondary school, Kottayam</w:t>
            </w:r>
          </w:p>
          <w:p w14:paraId="094D8950" w14:textId="77777777" w:rsidR="007C18EE" w:rsidRDefault="007C18EE" w:rsidP="007C18E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June 2016 – March 2018</w:t>
            </w:r>
          </w:p>
          <w:p w14:paraId="69A7C390" w14:textId="75A62EEE" w:rsidR="000A264F" w:rsidRPr="000A264F" w:rsidRDefault="007C18EE" w:rsidP="000A264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  <w:r w:rsidRPr="007C18EE">
              <w:rPr>
                <w:sz w:val="24"/>
                <w:szCs w:val="28"/>
                <w:vertAlign w:val="superscript"/>
              </w:rPr>
              <w:t>th</w:t>
            </w:r>
            <w:r>
              <w:rPr>
                <w:sz w:val="24"/>
                <w:szCs w:val="28"/>
              </w:rPr>
              <w:t xml:space="preserve"> – Computer Science</w:t>
            </w:r>
            <w:r w:rsidR="000A264F">
              <w:rPr>
                <w:sz w:val="24"/>
                <w:szCs w:val="28"/>
              </w:rPr>
              <w:t xml:space="preserve">, </w:t>
            </w:r>
            <w:r w:rsidR="0006661C">
              <w:rPr>
                <w:sz w:val="24"/>
                <w:szCs w:val="28"/>
              </w:rPr>
              <w:t>Percentage:</w:t>
            </w:r>
            <w:r w:rsidR="000A264F">
              <w:rPr>
                <w:sz w:val="24"/>
                <w:szCs w:val="28"/>
              </w:rPr>
              <w:t xml:space="preserve"> 90.11</w:t>
            </w:r>
          </w:p>
          <w:p w14:paraId="2B9CBFEA" w14:textId="1F963A9A" w:rsidR="007C18EE" w:rsidRPr="007C18EE" w:rsidRDefault="007C18EE" w:rsidP="007C18EE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 w:rsidRPr="007C18EE">
              <w:rPr>
                <w:sz w:val="24"/>
                <w:szCs w:val="28"/>
              </w:rPr>
              <w:t>Board of Higher Secondary Examination, Govt. of</w:t>
            </w:r>
            <w:r>
              <w:rPr>
                <w:sz w:val="24"/>
                <w:szCs w:val="28"/>
              </w:rPr>
              <w:t xml:space="preserve"> </w:t>
            </w:r>
            <w:r w:rsidRPr="007C18EE">
              <w:rPr>
                <w:sz w:val="24"/>
                <w:szCs w:val="28"/>
              </w:rPr>
              <w:t>Keral</w:t>
            </w:r>
            <w:r>
              <w:rPr>
                <w:sz w:val="24"/>
                <w:szCs w:val="28"/>
              </w:rPr>
              <w:t>a</w:t>
            </w:r>
          </w:p>
        </w:tc>
      </w:tr>
      <w:tr w:rsidR="000A264F" w:rsidRPr="00CF1A49" w14:paraId="1200DD5E" w14:textId="77777777" w:rsidTr="000A264F">
        <w:trPr>
          <w:trHeight w:val="1577"/>
        </w:trPr>
        <w:tc>
          <w:tcPr>
            <w:tcW w:w="10069" w:type="dxa"/>
            <w:tcMar>
              <w:top w:w="216" w:type="dxa"/>
            </w:tcMar>
          </w:tcPr>
          <w:p w14:paraId="1FBF06BF" w14:textId="431811C6" w:rsidR="000A264F" w:rsidRPr="007315C7" w:rsidRDefault="000A264F" w:rsidP="000A264F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High school education</w:t>
            </w:r>
            <w:r w:rsidRPr="007315C7">
              <w:rPr>
                <w:sz w:val="24"/>
                <w:szCs w:val="28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 John’s the baptist’s cbse school, kottayam</w:t>
            </w:r>
          </w:p>
          <w:p w14:paraId="7E729FBB" w14:textId="264196C3" w:rsidR="000A264F" w:rsidRDefault="000A264F" w:rsidP="000A264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June 2015 – March 2016</w:t>
            </w:r>
          </w:p>
          <w:p w14:paraId="5EC3A0E8" w14:textId="17E1D29A" w:rsidR="000A264F" w:rsidRPr="000A264F" w:rsidRDefault="000A264F" w:rsidP="000A264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 w:rsidRPr="007C18EE">
              <w:rPr>
                <w:sz w:val="24"/>
                <w:szCs w:val="28"/>
                <w:vertAlign w:val="superscript"/>
              </w:rPr>
              <w:t>th</w:t>
            </w:r>
            <w:r>
              <w:rPr>
                <w:sz w:val="24"/>
                <w:szCs w:val="28"/>
              </w:rPr>
              <w:t xml:space="preserve"> – </w:t>
            </w:r>
            <w:r w:rsidR="0006661C">
              <w:rPr>
                <w:sz w:val="24"/>
                <w:szCs w:val="28"/>
              </w:rPr>
              <w:t>CGPA:</w:t>
            </w:r>
            <w:r>
              <w:rPr>
                <w:sz w:val="24"/>
                <w:szCs w:val="28"/>
              </w:rPr>
              <w:t xml:space="preserve"> 9.6</w:t>
            </w:r>
          </w:p>
        </w:tc>
      </w:tr>
    </w:tbl>
    <w:p w14:paraId="0E9A6433" w14:textId="6067F365" w:rsidR="00486277" w:rsidRPr="00CF1A49" w:rsidRDefault="00486277" w:rsidP="00486277">
      <w:pPr>
        <w:pStyle w:val="Heading1"/>
      </w:pPr>
    </w:p>
    <w:p w14:paraId="79A7323E" w14:textId="093863E3" w:rsidR="00AD782D" w:rsidRPr="00CF1A49" w:rsidRDefault="00383F12" w:rsidP="0062312F">
      <w:pPr>
        <w:pStyle w:val="Heading1"/>
      </w:pPr>
      <w:r>
        <w:t>Projects</w:t>
      </w:r>
    </w:p>
    <w:tbl>
      <w:tblPr>
        <w:tblStyle w:val="TableGrid"/>
        <w:tblW w:w="5425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5065"/>
        <w:gridCol w:w="5066"/>
      </w:tblGrid>
      <w:tr w:rsidR="00835A90" w:rsidRPr="00CF1A49" w14:paraId="0021764D" w14:textId="4B74EB40" w:rsidTr="00835A90">
        <w:trPr>
          <w:trHeight w:val="546"/>
        </w:trPr>
        <w:tc>
          <w:tcPr>
            <w:tcW w:w="5065" w:type="dxa"/>
          </w:tcPr>
          <w:p w14:paraId="441E215F" w14:textId="4FD5F15F" w:rsidR="00835A90" w:rsidRPr="00835A90" w:rsidRDefault="00835A90" w:rsidP="00835A9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 w:rsidRPr="00835A90">
              <w:rPr>
                <w:color w:val="00B050"/>
                <w:sz w:val="28"/>
                <w:szCs w:val="32"/>
              </w:rPr>
              <w:t>BrutCracker</w:t>
            </w:r>
          </w:p>
          <w:p w14:paraId="52F32555" w14:textId="219BE165" w:rsidR="00835A90" w:rsidRDefault="00835A9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Published on May 2021</w:t>
            </w:r>
          </w:p>
          <w:p w14:paraId="3008F62C" w14:textId="77777777" w:rsidR="00835A90" w:rsidRDefault="00835A9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Automated p</w:t>
            </w:r>
            <w:r w:rsidRPr="00383F12">
              <w:rPr>
                <w:sz w:val="24"/>
                <w:szCs w:val="28"/>
              </w:rPr>
              <w:t>assword cracking tool</w:t>
            </w:r>
            <w:r>
              <w:rPr>
                <w:sz w:val="24"/>
                <w:szCs w:val="28"/>
              </w:rPr>
              <w:t xml:space="preserve"> using Dictionary-Brute force method</w:t>
            </w:r>
          </w:p>
          <w:p w14:paraId="54EC1654" w14:textId="04383706" w:rsidR="00835A90" w:rsidRPr="007C18EE" w:rsidRDefault="009363A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hyperlink r:id="rId10" w:history="1">
              <w:r w:rsidR="0006661C" w:rsidRPr="00A63C36">
                <w:rPr>
                  <w:rStyle w:val="Hyperlink"/>
                  <w:sz w:val="24"/>
                  <w:szCs w:val="28"/>
                </w:rPr>
                <w:t>GitHub</w:t>
              </w:r>
              <w:r w:rsidR="00835A90" w:rsidRPr="00A63C36">
                <w:rPr>
                  <w:rStyle w:val="Hyperlink"/>
                  <w:sz w:val="24"/>
                  <w:szCs w:val="28"/>
                </w:rPr>
                <w:t>/BrutCracker</w:t>
              </w:r>
            </w:hyperlink>
          </w:p>
        </w:tc>
        <w:tc>
          <w:tcPr>
            <w:tcW w:w="5065" w:type="dxa"/>
          </w:tcPr>
          <w:p w14:paraId="6AB98C99" w14:textId="3A3F0308" w:rsidR="00835A90" w:rsidRPr="00835A90" w:rsidRDefault="00835A90" w:rsidP="00835A9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SPYk</w:t>
            </w:r>
          </w:p>
          <w:p w14:paraId="6B53CC8E" w14:textId="77777777" w:rsidR="00835A90" w:rsidRDefault="00835A9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Published on May 2021</w:t>
            </w:r>
          </w:p>
          <w:p w14:paraId="37931074" w14:textId="77777777" w:rsidR="00835A90" w:rsidRDefault="00835A9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Keylogger</w:t>
            </w:r>
          </w:p>
          <w:p w14:paraId="5F71D4A8" w14:textId="4BE435B7" w:rsidR="00835A90" w:rsidRPr="00835A90" w:rsidRDefault="009363A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hyperlink r:id="rId11" w:history="1">
              <w:r w:rsidR="0006661C" w:rsidRPr="00835A90">
                <w:rPr>
                  <w:rStyle w:val="Hyperlink"/>
                  <w:sz w:val="24"/>
                  <w:szCs w:val="28"/>
                </w:rPr>
                <w:t>GitHub</w:t>
              </w:r>
              <w:r w:rsidR="00835A90" w:rsidRPr="00835A90">
                <w:rPr>
                  <w:rStyle w:val="Hyperlink"/>
                  <w:sz w:val="24"/>
                  <w:szCs w:val="28"/>
                </w:rPr>
                <w:t>/SpyK</w:t>
              </w:r>
            </w:hyperlink>
          </w:p>
        </w:tc>
      </w:tr>
    </w:tbl>
    <w:p w14:paraId="08A64B25" w14:textId="37A102AE" w:rsidR="00C53878" w:rsidRDefault="00C53878" w:rsidP="00BB02CB"/>
    <w:p w14:paraId="56EC2634" w14:textId="1B3B1B8C" w:rsidR="005543C6" w:rsidRPr="00CF1A49" w:rsidRDefault="00835A90" w:rsidP="005543C6">
      <w:pPr>
        <w:pStyle w:val="Heading1"/>
      </w:pPr>
      <w:r>
        <w:t>Certifications</w:t>
      </w:r>
    </w:p>
    <w:tbl>
      <w:tblPr>
        <w:tblStyle w:val="TableGrid"/>
        <w:tblW w:w="5601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459"/>
      </w:tblGrid>
      <w:tr w:rsidR="005543C6" w:rsidRPr="00CF1A49" w14:paraId="6A1053C2" w14:textId="77777777" w:rsidTr="0006661C">
        <w:trPr>
          <w:trHeight w:val="337"/>
        </w:trPr>
        <w:tc>
          <w:tcPr>
            <w:tcW w:w="10459" w:type="dxa"/>
          </w:tcPr>
          <w:p w14:paraId="3C8273A1" w14:textId="406F1262" w:rsidR="005543C6" w:rsidRPr="007315C7" w:rsidRDefault="008B7DF2" w:rsidP="00392A4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Cloud core fundamentals and essentials</w:t>
            </w:r>
            <w:r w:rsidR="00835A90">
              <w:rPr>
                <w:color w:val="00B050"/>
                <w:sz w:val="28"/>
                <w:szCs w:val="32"/>
              </w:rPr>
              <w:t xml:space="preserve">, </w:t>
            </w:r>
            <w:r w:rsidR="001C2A22"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google</w:t>
            </w:r>
          </w:p>
          <w:p w14:paraId="12C6A764" w14:textId="7E0AFAAF" w:rsidR="00835A90" w:rsidRPr="001C2A22" w:rsidRDefault="001C2A22" w:rsidP="001C2A2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May</w:t>
            </w:r>
            <w:r w:rsidR="00835A90">
              <w:rPr>
                <w:sz w:val="24"/>
                <w:szCs w:val="28"/>
              </w:rPr>
              <w:t xml:space="preserve"> – 202</w:t>
            </w:r>
            <w:r>
              <w:rPr>
                <w:sz w:val="24"/>
                <w:szCs w:val="28"/>
              </w:rPr>
              <w:t>1</w:t>
            </w:r>
          </w:p>
        </w:tc>
      </w:tr>
      <w:tr w:rsidR="005543C6" w:rsidRPr="00CF1A49" w14:paraId="01AC7C55" w14:textId="77777777" w:rsidTr="0006661C">
        <w:trPr>
          <w:trHeight w:val="415"/>
        </w:trPr>
        <w:tc>
          <w:tcPr>
            <w:tcW w:w="10459" w:type="dxa"/>
            <w:tcMar>
              <w:top w:w="216" w:type="dxa"/>
            </w:tcMar>
          </w:tcPr>
          <w:p w14:paraId="0F6A2EAB" w14:textId="6C4C49CF" w:rsidR="005543C6" w:rsidRPr="007315C7" w:rsidRDefault="00835A90" w:rsidP="00392A4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Computer networking</w:t>
            </w:r>
            <w:r w:rsidR="005543C6" w:rsidRPr="007315C7">
              <w:rPr>
                <w:sz w:val="24"/>
                <w:szCs w:val="28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Google</w:t>
            </w:r>
          </w:p>
          <w:p w14:paraId="6DE83E57" w14:textId="69D39B7B" w:rsidR="005543C6" w:rsidRPr="00835A90" w:rsidRDefault="00835A90" w:rsidP="00835A9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Dec - 2020</w:t>
            </w:r>
          </w:p>
        </w:tc>
      </w:tr>
      <w:tr w:rsidR="004D15AA" w:rsidRPr="00CF1A49" w14:paraId="13D0CEF7" w14:textId="77777777" w:rsidTr="0006661C">
        <w:trPr>
          <w:trHeight w:val="415"/>
        </w:trPr>
        <w:tc>
          <w:tcPr>
            <w:tcW w:w="10459" w:type="dxa"/>
            <w:tcMar>
              <w:top w:w="216" w:type="dxa"/>
            </w:tcMar>
          </w:tcPr>
          <w:p w14:paraId="5C07FE0E" w14:textId="58D0FC76" w:rsidR="004D15AA" w:rsidRPr="007315C7" w:rsidRDefault="008B7DF2" w:rsidP="004D15AA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>Web Analytics</w:t>
            </w:r>
            <w:r w:rsidR="004D15AA">
              <w:rPr>
                <w:color w:val="00B050"/>
                <w:sz w:val="28"/>
                <w:szCs w:val="32"/>
              </w:rPr>
              <w:t xml:space="preserve">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Google</w:t>
            </w:r>
          </w:p>
          <w:p w14:paraId="7DD649E6" w14:textId="6EE8714A" w:rsidR="004D15AA" w:rsidRDefault="008B7DF2" w:rsidP="004D15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Aug</w:t>
            </w:r>
            <w:r w:rsidR="002F7A50">
              <w:rPr>
                <w:sz w:val="24"/>
                <w:szCs w:val="28"/>
              </w:rPr>
              <w:t xml:space="preserve"> – 2020</w:t>
            </w:r>
          </w:p>
          <w:p w14:paraId="2FE8DF71" w14:textId="6674070C" w:rsidR="002F7A50" w:rsidRPr="004D15AA" w:rsidRDefault="002F7A50" w:rsidP="004D15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Earned an IBM Badge</w:t>
            </w:r>
          </w:p>
        </w:tc>
      </w:tr>
      <w:tr w:rsidR="002F7A50" w:rsidRPr="00CF1A49" w14:paraId="7F5AEB65" w14:textId="77777777" w:rsidTr="0006661C">
        <w:trPr>
          <w:trHeight w:val="415"/>
        </w:trPr>
        <w:tc>
          <w:tcPr>
            <w:tcW w:w="10459" w:type="dxa"/>
            <w:tcMar>
              <w:top w:w="216" w:type="dxa"/>
            </w:tcMar>
          </w:tcPr>
          <w:p w14:paraId="4BFACEE9" w14:textId="4CD3D39E" w:rsidR="002F7A50" w:rsidRPr="007315C7" w:rsidRDefault="002F7A50" w:rsidP="002F7A50">
            <w:pPr>
              <w:pStyle w:val="Heading2"/>
              <w:contextualSpacing w:val="0"/>
              <w:outlineLvl w:val="1"/>
              <w:rPr>
                <w:sz w:val="24"/>
                <w:szCs w:val="28"/>
              </w:rPr>
            </w:pPr>
            <w:r>
              <w:rPr>
                <w:color w:val="00B050"/>
                <w:sz w:val="28"/>
                <w:szCs w:val="32"/>
              </w:rPr>
              <w:t xml:space="preserve">Certified Secure Computer user (CSCU v2), </w:t>
            </w:r>
            <w:r>
              <w:rPr>
                <w:rFonts w:ascii="Open Sans" w:hAnsi="Open Sans"/>
                <w:bCs/>
                <w:color w:val="404040" w:themeColor="text1" w:themeTint="BF"/>
                <w:sz w:val="24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EC-council</w:t>
            </w:r>
          </w:p>
          <w:p w14:paraId="09683F8E" w14:textId="3E5BCE09" w:rsidR="002F7A50" w:rsidRPr="002F7A50" w:rsidRDefault="002F7A50" w:rsidP="004D15AA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Feb – 2020</w:t>
            </w:r>
          </w:p>
        </w:tc>
      </w:tr>
    </w:tbl>
    <w:p w14:paraId="36F0A182" w14:textId="77777777" w:rsidR="00C53878" w:rsidRDefault="00C53878" w:rsidP="00BB02CB"/>
    <w:sdt>
      <w:sdtPr>
        <w:alias w:val="Skills:"/>
        <w:tag w:val="Skills:"/>
        <w:id w:val="-1392877668"/>
        <w:placeholder>
          <w:docPart w:val="75507AE7948E4BBCAC45C3D177E0A9AA"/>
        </w:placeholder>
        <w:temporary/>
        <w:showingPlcHdr/>
        <w15:appearance w15:val="hidden"/>
      </w:sdtPr>
      <w:sdtEndPr/>
      <w:sdtContent>
        <w:p w14:paraId="3FD68644" w14:textId="77777777" w:rsidR="00C53878" w:rsidRDefault="00C53878" w:rsidP="00C53878">
          <w:pPr>
            <w:pStyle w:val="Heading1"/>
            <w:rPr>
              <w:rFonts w:asciiTheme="minorHAnsi" w:eastAsiaTheme="minorHAnsi" w:hAnsiTheme="minorHAnsi" w:cstheme="minorBidi"/>
              <w:color w:val="595959" w:themeColor="text1" w:themeTint="A6"/>
              <w:sz w:val="22"/>
              <w:szCs w:val="22"/>
            </w:rPr>
          </w:pPr>
          <w:r w:rsidRPr="00CF1A49">
            <w:t>Skills</w:t>
          </w:r>
        </w:p>
      </w:sdtContent>
    </w:sdt>
    <w:p w14:paraId="7236CB83" w14:textId="7A37B2F8" w:rsidR="00BB02CB" w:rsidRDefault="00BB02CB" w:rsidP="00A63C36">
      <w:pPr>
        <w:pStyle w:val="Heading1"/>
        <w:sectPr w:rsidR="00BB02CB" w:rsidSect="005A1B10">
          <w:footerReference w:type="default" r:id="rId12"/>
          <w:headerReference w:type="first" r:id="rId13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"/>
        <w:tblW w:w="1151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76"/>
        <w:gridCol w:w="4976"/>
      </w:tblGrid>
      <w:tr w:rsidR="00C53878" w:rsidRPr="006E1507" w14:paraId="32124A8B" w14:textId="77777777" w:rsidTr="000A264F">
        <w:trPr>
          <w:trHeight w:val="1340"/>
        </w:trPr>
        <w:tc>
          <w:tcPr>
            <w:tcW w:w="4976" w:type="dxa"/>
          </w:tcPr>
          <w:p w14:paraId="04F1EBFD" w14:textId="1E08EC81" w:rsidR="00C53878" w:rsidRPr="002F7A50" w:rsidRDefault="000C2930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Coding</w:t>
            </w:r>
          </w:p>
          <w:p w14:paraId="4FF6EE13" w14:textId="558875E0" w:rsidR="00C53878" w:rsidRPr="002F7A50" w:rsidRDefault="00C53878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F7A50">
              <w:rPr>
                <w:sz w:val="24"/>
                <w:szCs w:val="24"/>
              </w:rPr>
              <w:t>Programming Languages (C, C++, Java, Python, SQL, PHP,</w:t>
            </w:r>
            <w:r w:rsidR="000C2930">
              <w:rPr>
                <w:sz w:val="24"/>
                <w:szCs w:val="24"/>
              </w:rPr>
              <w:t xml:space="preserve"> </w:t>
            </w:r>
            <w:r w:rsidRPr="002F7A50">
              <w:rPr>
                <w:sz w:val="24"/>
                <w:szCs w:val="24"/>
              </w:rPr>
              <w:t>HTML,</w:t>
            </w:r>
            <w:r w:rsidR="000C2930">
              <w:rPr>
                <w:sz w:val="24"/>
                <w:szCs w:val="24"/>
              </w:rPr>
              <w:t xml:space="preserve"> </w:t>
            </w:r>
            <w:r w:rsidRPr="002F7A50">
              <w:rPr>
                <w:sz w:val="24"/>
                <w:szCs w:val="24"/>
              </w:rPr>
              <w:t>Java</w:t>
            </w:r>
            <w:r w:rsidR="000C2930">
              <w:rPr>
                <w:sz w:val="24"/>
                <w:szCs w:val="24"/>
              </w:rPr>
              <w:t>S</w:t>
            </w:r>
            <w:r w:rsidRPr="002F7A50">
              <w:rPr>
                <w:sz w:val="24"/>
                <w:szCs w:val="24"/>
              </w:rPr>
              <w:t>cript)</w:t>
            </w:r>
          </w:p>
          <w:p w14:paraId="4F182C56" w14:textId="77777777" w:rsidR="00C53878" w:rsidRPr="002F7A50" w:rsidRDefault="00C53878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F7A50">
              <w:rPr>
                <w:sz w:val="24"/>
                <w:szCs w:val="24"/>
              </w:rPr>
              <w:t>Cloud Systems – Google</w:t>
            </w:r>
          </w:p>
          <w:p w14:paraId="6D69CC7C" w14:textId="2C53440E" w:rsidR="00C53878" w:rsidRPr="002F7A50" w:rsidRDefault="000C2930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</w:t>
            </w:r>
          </w:p>
          <w:p w14:paraId="0ED6AACF" w14:textId="77777777" w:rsidR="00C53878" w:rsidRPr="002F7A50" w:rsidRDefault="00C53878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F7A50">
              <w:rPr>
                <w:sz w:val="24"/>
                <w:szCs w:val="24"/>
              </w:rPr>
              <w:t>Web Analytics – Google Cloud</w:t>
            </w:r>
          </w:p>
        </w:tc>
        <w:tc>
          <w:tcPr>
            <w:tcW w:w="4976" w:type="dxa"/>
            <w:tcMar>
              <w:left w:w="360" w:type="dxa"/>
            </w:tcMar>
          </w:tcPr>
          <w:p w14:paraId="5C63811E" w14:textId="6AB74D45" w:rsidR="00C53878" w:rsidRPr="002F7A50" w:rsidRDefault="000C2930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</w:p>
          <w:p w14:paraId="705D4565" w14:textId="67222802" w:rsidR="00C53878" w:rsidRPr="002F7A50" w:rsidRDefault="000C2930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14:paraId="453C2A4E" w14:textId="1166A1FC" w:rsidR="00C53878" w:rsidRPr="002F7A50" w:rsidRDefault="00C53878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F7A50">
              <w:rPr>
                <w:sz w:val="24"/>
                <w:szCs w:val="24"/>
              </w:rPr>
              <w:t>Fluency in Operating Systems</w:t>
            </w:r>
          </w:p>
          <w:p w14:paraId="302FBA7E" w14:textId="77777777" w:rsidR="00C53878" w:rsidRPr="002F7A50" w:rsidRDefault="00C53878" w:rsidP="00C53878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F7A50">
              <w:rPr>
                <w:sz w:val="24"/>
                <w:szCs w:val="24"/>
              </w:rPr>
              <w:t>Hackathons</w:t>
            </w:r>
          </w:p>
        </w:tc>
      </w:tr>
    </w:tbl>
    <w:p w14:paraId="22BE463A" w14:textId="3D8A874F" w:rsidR="00A63C36" w:rsidRDefault="00C53878" w:rsidP="00BB02CB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t>Strengths</w:t>
      </w:r>
    </w:p>
    <w:p w14:paraId="2476659F" w14:textId="48416000" w:rsidR="003147C5" w:rsidRDefault="00C53878" w:rsidP="00A63C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Self-Motivated</w:t>
      </w:r>
    </w:p>
    <w:p w14:paraId="074450C3" w14:textId="40002AB6" w:rsidR="00A63C36" w:rsidRDefault="00C53878" w:rsidP="00A63C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14:paraId="2212D67E" w14:textId="42C75BF2" w:rsidR="00A63C36" w:rsidRDefault="00C53878" w:rsidP="00A63C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14:paraId="751F2422" w14:textId="2C7BCBEE" w:rsidR="00C53878" w:rsidRDefault="00C53878" w:rsidP="00A63C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Critical Thinker</w:t>
      </w:r>
    </w:p>
    <w:p w14:paraId="244B2E3F" w14:textId="0F194578" w:rsidR="00C53878" w:rsidRPr="00A63C36" w:rsidRDefault="00C53878" w:rsidP="00A63C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Strong Interpersonal Skills</w:t>
      </w:r>
    </w:p>
    <w:p w14:paraId="5BCD3EE7" w14:textId="29BFA170" w:rsidR="00A63C36" w:rsidRDefault="00C53878" w:rsidP="00BB02CB">
      <w:pPr>
        <w:pStyle w:val="Heading1"/>
        <w:ind w:firstLine="360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t>Languages</w:t>
      </w:r>
    </w:p>
    <w:p w14:paraId="610F73FC" w14:textId="6D360724" w:rsidR="00BB02CB" w:rsidRPr="00C53878" w:rsidRDefault="00C53878" w:rsidP="00C5387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53878">
        <w:rPr>
          <w:sz w:val="24"/>
          <w:szCs w:val="24"/>
        </w:rPr>
        <w:t>English – Professional Working Proficiency</w:t>
      </w:r>
      <w:r w:rsidR="00A63C36" w:rsidRPr="00C53878">
        <w:rPr>
          <w:sz w:val="24"/>
          <w:szCs w:val="24"/>
        </w:rPr>
        <w:tab/>
      </w:r>
    </w:p>
    <w:p w14:paraId="16FAA949" w14:textId="77777777" w:rsidR="00C53878" w:rsidRPr="00C53878" w:rsidRDefault="00C53878" w:rsidP="00C5387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53878">
        <w:rPr>
          <w:sz w:val="24"/>
          <w:szCs w:val="24"/>
        </w:rPr>
        <w:t>Hindi – Professional Working Proficiency</w:t>
      </w:r>
    </w:p>
    <w:p w14:paraId="5F4F716D" w14:textId="048C424E" w:rsidR="00BB02CB" w:rsidRPr="002F7A50" w:rsidRDefault="00C53878" w:rsidP="006E1507">
      <w:pPr>
        <w:pStyle w:val="ListParagraph"/>
        <w:numPr>
          <w:ilvl w:val="0"/>
          <w:numId w:val="16"/>
        </w:numPr>
        <w:rPr>
          <w:sz w:val="24"/>
          <w:szCs w:val="24"/>
        </w:rPr>
        <w:sectPr w:rsidR="00BB02CB" w:rsidRPr="002F7A50" w:rsidSect="00BB02CB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  <w:r w:rsidRPr="00C53878">
        <w:rPr>
          <w:sz w:val="24"/>
          <w:szCs w:val="24"/>
        </w:rPr>
        <w:t>Malayalam – Native or Bilingual Proficien</w:t>
      </w:r>
      <w:r w:rsidR="00EE7BF0">
        <w:rPr>
          <w:sz w:val="24"/>
          <w:szCs w:val="24"/>
        </w:rPr>
        <w:t>c</w:t>
      </w:r>
      <w:r w:rsidR="000A264F">
        <w:rPr>
          <w:sz w:val="24"/>
          <w:szCs w:val="24"/>
        </w:rPr>
        <w:t>y</w:t>
      </w:r>
    </w:p>
    <w:p w14:paraId="2BB34E19" w14:textId="5965122C" w:rsidR="002F7A50" w:rsidRPr="000A264F" w:rsidRDefault="002F7A50" w:rsidP="000A264F">
      <w:pPr>
        <w:rPr>
          <w:b/>
          <w:bCs/>
        </w:rPr>
      </w:pPr>
    </w:p>
    <w:sectPr w:rsidR="002F7A50" w:rsidRPr="000A264F" w:rsidSect="00BB02CB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355F8" w14:textId="77777777" w:rsidR="009363A0" w:rsidRDefault="009363A0" w:rsidP="0068194B">
      <w:r>
        <w:separator/>
      </w:r>
    </w:p>
    <w:p w14:paraId="0095AE17" w14:textId="77777777" w:rsidR="009363A0" w:rsidRDefault="009363A0"/>
    <w:p w14:paraId="0944552B" w14:textId="77777777" w:rsidR="009363A0" w:rsidRDefault="009363A0"/>
  </w:endnote>
  <w:endnote w:type="continuationSeparator" w:id="0">
    <w:p w14:paraId="6E2F56A6" w14:textId="77777777" w:rsidR="009363A0" w:rsidRDefault="009363A0" w:rsidP="0068194B">
      <w:r>
        <w:continuationSeparator/>
      </w:r>
    </w:p>
    <w:p w14:paraId="291C1465" w14:textId="77777777" w:rsidR="009363A0" w:rsidRDefault="009363A0"/>
    <w:p w14:paraId="3547245C" w14:textId="77777777" w:rsidR="009363A0" w:rsidRDefault="00936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733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CDF4" w14:textId="77777777" w:rsidR="009363A0" w:rsidRDefault="009363A0" w:rsidP="0068194B">
      <w:r>
        <w:separator/>
      </w:r>
    </w:p>
    <w:p w14:paraId="2A52EDBF" w14:textId="77777777" w:rsidR="009363A0" w:rsidRDefault="009363A0"/>
    <w:p w14:paraId="4A7785A3" w14:textId="77777777" w:rsidR="009363A0" w:rsidRDefault="009363A0"/>
  </w:footnote>
  <w:footnote w:type="continuationSeparator" w:id="0">
    <w:p w14:paraId="71BBB0C7" w14:textId="77777777" w:rsidR="009363A0" w:rsidRDefault="009363A0" w:rsidP="0068194B">
      <w:r>
        <w:continuationSeparator/>
      </w:r>
    </w:p>
    <w:p w14:paraId="4879C4AB" w14:textId="77777777" w:rsidR="009363A0" w:rsidRDefault="009363A0"/>
    <w:p w14:paraId="027AB010" w14:textId="77777777" w:rsidR="009363A0" w:rsidRDefault="00936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8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E26D04" wp14:editId="6C7D11E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97CEF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685715"/>
    <w:multiLevelType w:val="hybridMultilevel"/>
    <w:tmpl w:val="79E6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75BA8"/>
    <w:multiLevelType w:val="hybridMultilevel"/>
    <w:tmpl w:val="FE92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04C2E"/>
    <w:multiLevelType w:val="hybridMultilevel"/>
    <w:tmpl w:val="7C48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1C"/>
    <w:rsid w:val="000001EF"/>
    <w:rsid w:val="00007322"/>
    <w:rsid w:val="00007728"/>
    <w:rsid w:val="00024584"/>
    <w:rsid w:val="00024730"/>
    <w:rsid w:val="00055E95"/>
    <w:rsid w:val="0006661C"/>
    <w:rsid w:val="0007021F"/>
    <w:rsid w:val="000A264F"/>
    <w:rsid w:val="000B2BA5"/>
    <w:rsid w:val="000C2930"/>
    <w:rsid w:val="000F2F8C"/>
    <w:rsid w:val="0010006E"/>
    <w:rsid w:val="001045A8"/>
    <w:rsid w:val="00114A91"/>
    <w:rsid w:val="001427E1"/>
    <w:rsid w:val="00150083"/>
    <w:rsid w:val="00163668"/>
    <w:rsid w:val="00171566"/>
    <w:rsid w:val="00174676"/>
    <w:rsid w:val="001755A8"/>
    <w:rsid w:val="00184014"/>
    <w:rsid w:val="00192008"/>
    <w:rsid w:val="001C0E68"/>
    <w:rsid w:val="001C2A22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4B71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7A50"/>
    <w:rsid w:val="00307140"/>
    <w:rsid w:val="003147C5"/>
    <w:rsid w:val="00316DFF"/>
    <w:rsid w:val="00325B57"/>
    <w:rsid w:val="00336056"/>
    <w:rsid w:val="003544E1"/>
    <w:rsid w:val="00366398"/>
    <w:rsid w:val="00383F12"/>
    <w:rsid w:val="003A0632"/>
    <w:rsid w:val="003A30E5"/>
    <w:rsid w:val="003A6ADF"/>
    <w:rsid w:val="003B5928"/>
    <w:rsid w:val="003D380F"/>
    <w:rsid w:val="003E160D"/>
    <w:rsid w:val="003F1D5F"/>
    <w:rsid w:val="003F20BE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5AA"/>
    <w:rsid w:val="004E01EB"/>
    <w:rsid w:val="004E2794"/>
    <w:rsid w:val="00510392"/>
    <w:rsid w:val="00513E2A"/>
    <w:rsid w:val="005543C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6C9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15C7"/>
    <w:rsid w:val="00733E0A"/>
    <w:rsid w:val="0074403D"/>
    <w:rsid w:val="00746D44"/>
    <w:rsid w:val="007538DC"/>
    <w:rsid w:val="00757803"/>
    <w:rsid w:val="00767D9F"/>
    <w:rsid w:val="0079206B"/>
    <w:rsid w:val="00796076"/>
    <w:rsid w:val="007C0566"/>
    <w:rsid w:val="007C18EE"/>
    <w:rsid w:val="007C606B"/>
    <w:rsid w:val="007E6A61"/>
    <w:rsid w:val="007F5B45"/>
    <w:rsid w:val="00801140"/>
    <w:rsid w:val="00803404"/>
    <w:rsid w:val="00834955"/>
    <w:rsid w:val="00835A90"/>
    <w:rsid w:val="00855B59"/>
    <w:rsid w:val="00860461"/>
    <w:rsid w:val="0086487C"/>
    <w:rsid w:val="00870B20"/>
    <w:rsid w:val="008829F8"/>
    <w:rsid w:val="00885897"/>
    <w:rsid w:val="008A6538"/>
    <w:rsid w:val="008B7DF2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3A0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51C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C3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02CB"/>
    <w:rsid w:val="00BB4E51"/>
    <w:rsid w:val="00BD431F"/>
    <w:rsid w:val="00BE423E"/>
    <w:rsid w:val="00BF61AC"/>
    <w:rsid w:val="00C47FA6"/>
    <w:rsid w:val="00C5387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3748"/>
    <w:rsid w:val="00EE7BF0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C98A3"/>
  <w15:chartTrackingRefBased/>
  <w15:docId w15:val="{1D9B27F1-2F30-4271-98E8-17A0097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5C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10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6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vnairofficial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runvnair003/SpyK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varunvnair003/BrutCr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arunvnairofficial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ru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4FA1A52B254767A4E0DFC970D22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25704-B1E1-4DFD-BEAC-F1BB4A74B06F}"/>
      </w:docPartPr>
      <w:docPartBody>
        <w:p w:rsidR="00473E66" w:rsidRDefault="00217434">
          <w:pPr>
            <w:pStyle w:val="DD4FA1A52B254767A4E0DFC970D22F7A"/>
          </w:pPr>
          <w:r w:rsidRPr="00CF1A49">
            <w:t>·</w:t>
          </w:r>
        </w:p>
      </w:docPartBody>
    </w:docPart>
    <w:docPart>
      <w:docPartPr>
        <w:name w:val="75507AE7948E4BBCAC45C3D177E0A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CCB37-96FE-4AB9-8179-1FA946C66021}"/>
      </w:docPartPr>
      <w:docPartBody>
        <w:p w:rsidR="00473E66" w:rsidRDefault="003C60A6" w:rsidP="003C60A6">
          <w:pPr>
            <w:pStyle w:val="75507AE7948E4BBCAC45C3D177E0A9AA"/>
          </w:pPr>
          <w:r w:rsidRPr="00CF1A49">
            <w:t>Skills</w:t>
          </w:r>
        </w:p>
      </w:docPartBody>
    </w:docPart>
    <w:docPart>
      <w:docPartPr>
        <w:name w:val="BDFAECD745E04E24BAE2EC2A8EACA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8FE7-1741-4BF0-88EE-42A966F4DAD4}"/>
      </w:docPartPr>
      <w:docPartBody>
        <w:p w:rsidR="00473E66" w:rsidRDefault="003C60A6" w:rsidP="003C60A6">
          <w:pPr>
            <w:pStyle w:val="BDFAECD745E04E24BAE2EC2A8EACA695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A6"/>
    <w:rsid w:val="00217434"/>
    <w:rsid w:val="003C60A6"/>
    <w:rsid w:val="00473E66"/>
    <w:rsid w:val="004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D4FA1A52B254767A4E0DFC970D22F7A">
    <w:name w:val="DD4FA1A52B254767A4E0DFC970D22F7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5507AE7948E4BBCAC45C3D177E0A9AA">
    <w:name w:val="75507AE7948E4BBCAC45C3D177E0A9AA"/>
    <w:rsid w:val="003C60A6"/>
  </w:style>
  <w:style w:type="paragraph" w:customStyle="1" w:styleId="BDFAECD745E04E24BAE2EC2A8EACA695">
    <w:name w:val="BDFAECD745E04E24BAE2EC2A8EACA695"/>
    <w:rsid w:val="003C60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C03D-F6E6-45A5-8201-B35A7EDE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 Nair</dc:creator>
  <cp:keywords/>
  <dc:description/>
  <cp:lastModifiedBy>Varun V Nair</cp:lastModifiedBy>
  <cp:revision>12</cp:revision>
  <dcterms:created xsi:type="dcterms:W3CDTF">2021-09-23T12:31:00Z</dcterms:created>
  <dcterms:modified xsi:type="dcterms:W3CDTF">2021-09-24T05:19:00Z</dcterms:modified>
  <cp:category/>
</cp:coreProperties>
</file>